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4DB" w:themeColor="accent3" w:themeTint="66"/>
  <w:body>
    <w:p w:rsidR="00683017" w:rsidRPr="00123925" w:rsidRDefault="00353BF0" w:rsidP="00683017">
      <w:pPr>
        <w:pStyle w:val="Textedebulles"/>
        <w:tabs>
          <w:tab w:val="left" w:pos="850"/>
        </w:tabs>
        <w:rPr>
          <w:rFonts w:asciiTheme="majorHAnsi" w:hAnsiTheme="majorHAnsi" w:cstheme="majorHAnsi"/>
          <w:color w:val="607886"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F3E0A">
        <w:rPr>
          <w:noProof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3CCD4204" wp14:editId="0BEB6641">
                <wp:simplePos x="0" y="0"/>
                <wp:positionH relativeFrom="column">
                  <wp:posOffset>2700655</wp:posOffset>
                </wp:positionH>
                <wp:positionV relativeFrom="paragraph">
                  <wp:posOffset>-1086485</wp:posOffset>
                </wp:positionV>
                <wp:extent cx="3578225" cy="1285875"/>
                <wp:effectExtent l="0" t="0" r="22225" b="9525"/>
                <wp:wrapThrough wrapText="bothSides">
                  <wp:wrapPolygon edited="0">
                    <wp:start x="0" y="0"/>
                    <wp:lineTo x="0" y="320"/>
                    <wp:lineTo x="10810" y="5120"/>
                    <wp:lineTo x="10810" y="10240"/>
                    <wp:lineTo x="230" y="15040"/>
                    <wp:lineTo x="230" y="21440"/>
                    <wp:lineTo x="21619" y="21440"/>
                    <wp:lineTo x="21619" y="15040"/>
                    <wp:lineTo x="10695" y="10240"/>
                    <wp:lineTo x="10695" y="5120"/>
                    <wp:lineTo x="21619" y="320"/>
                    <wp:lineTo x="21619" y="0"/>
                    <wp:lineTo x="0" y="0"/>
                  </wp:wrapPolygon>
                </wp:wrapThrough>
                <wp:docPr id="120" name="Grouper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8225" cy="1285875"/>
                          <a:chOff x="26670" y="0"/>
                          <a:chExt cx="4164780" cy="302370"/>
                        </a:xfrm>
                      </wpg:grpSpPr>
                      <wps:wsp>
                        <wps:cNvPr id="121" name="Zone de texte 121"/>
                        <wps:cNvSpPr txBox="1"/>
                        <wps:spPr>
                          <a:xfrm>
                            <a:off x="118338" y="212779"/>
                            <a:ext cx="4073112" cy="8959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622" w:rsidRPr="001A5E61" w:rsidRDefault="009D0622" w:rsidP="00353BF0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Verdana" w:hAnsi="Verdana"/>
                                  <w:sz w:val="28"/>
                                  <w:szCs w:val="28"/>
                                </w:rPr>
                              </w:pPr>
                              <w:r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  <w:r w:rsidR="0022586A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1A5E61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22586A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2586A" w:rsidRPr="001A5E61">
                                <w:rPr>
                                  <w:rFonts w:ascii="Verdana" w:hAnsi="Verdana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01295" cy="201295"/>
                                    <wp:effectExtent l="0" t="0" r="8255" b="8255"/>
                                    <wp:docPr id="22" name="Graphique 22" descr="Signa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Signal.sv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129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53BF0" w:rsidRDefault="00353BF0"/>
                          </w:txbxContent>
                        </wps:txbx>
                        <wps:bodyPr rot="0" spcFirstLastPara="0" vertOverflow="overflow" horzOverflow="overflow" vert="horz" wrap="square" lIns="180000" tIns="79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necteur droit 123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D4204" id="Grouper 120" o:spid="_x0000_s1026" style="position:absolute;margin-left:212.65pt;margin-top:-85.55pt;width:281.75pt;height:101.25pt;z-index:251592704;mso-width-relative:margin;mso-height-relative:margin" coordorigin="266" coordsize="41647,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1" o:spid="_x0000_s1027" type="#_x0000_t202" style="position:absolute;left:1183;top:2127;width:40731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" fillcolor="white [3212]" stroked="f">
                  <v:fill opacity="3341f"/>
                  <v:textbox inset="5mm,2.2mm">
                    <w:txbxContent>
                      <w:p w:rsidR="009D0622" w:rsidRPr="001A5E61" w:rsidRDefault="009D0622" w:rsidP="00353BF0">
                        <w:pPr>
                          <w:pStyle w:val="Textedebulles"/>
                          <w:spacing w:after="113"/>
                          <w:jc w:val="center"/>
                          <w:rPr>
                            <w:rFonts w:ascii="Verdana" w:hAnsi="Verdana"/>
                            <w:sz w:val="28"/>
                            <w:szCs w:val="28"/>
                          </w:rPr>
                        </w:pPr>
                        <w:r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  <w:r w:rsidR="0022586A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1A5E61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22586A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2586A" w:rsidRPr="001A5E61">
                          <w:rPr>
                            <w:rFonts w:ascii="Verdana" w:hAnsi="Verdana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01295" cy="201295"/>
                              <wp:effectExtent l="0" t="0" r="8255" b="8255"/>
                              <wp:docPr id="22" name="Graphique 22" descr="Signa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Signal.sv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129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53BF0" w:rsidRDefault="00353BF0"/>
                    </w:txbxContent>
                  </v:textbox>
                </v:shape>
                <v:line id="Connecteur droit 123" o:spid="_x0000_s1028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" strokecolor="white [3212]" strokeweight=".5pt">
                  <v:stroke dashstyle="dash"/>
                </v:line>
                <w10:wrap type="through"/>
              </v:group>
            </w:pict>
          </mc:Fallback>
        </mc:AlternateContent>
      </w:r>
      <w:r w:rsidR="007578C9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-1115060</wp:posOffset>
                </wp:positionV>
                <wp:extent cx="2762250" cy="108394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839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38100">
                          <a:gradFill flip="none" rotWithShape="1">
                            <a:gsLst>
                              <a:gs pos="0">
                                <a:srgbClr val="7030A0"/>
                              </a:gs>
                              <a:gs pos="46000">
                                <a:schemeClr val="accent4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948" w:rsidRPr="00D45527" w:rsidRDefault="00F22948" w:rsidP="0072079A">
                            <w:pPr>
                              <w:pStyle w:val="Textedebulles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527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47D8315" wp14:editId="33B3DE94">
                                  <wp:extent cx="1590675" cy="1638300"/>
                                  <wp:effectExtent l="76200" t="76200" r="85725" b="76200"/>
                                  <wp:docPr id="6" name="Imag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675" cy="1638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8575" cap="rnd" cmpd="thickThin">
                                            <a:solidFill>
                                              <a:sysClr val="window" lastClr="FFFFFF"/>
                                            </a:solidFill>
                                            <a:round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3C39" w:rsidRDefault="001C3C39" w:rsidP="007578C9">
                            <w:pPr>
                              <w:pStyle w:val="Textedebulles"/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Pr="008A79E2" w:rsidRDefault="000B685D" w:rsidP="000F4AE6">
                            <w:pPr>
                              <w:pStyle w:val="Paragraphestandard"/>
                              <w:spacing w:line="240" w:lineRule="auto"/>
                              <w:ind w:right="-151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2, Rue des Alizés</w:t>
                            </w:r>
                          </w:p>
                          <w:p w:rsidR="007578F7" w:rsidRPr="008A79E2" w:rsidRDefault="007578F7" w:rsidP="008A79E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31150 </w:t>
                            </w:r>
                            <w:proofErr w:type="spellStart"/>
                            <w:r w:rsidRPr="008A79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Bruguiéres</w:t>
                            </w:r>
                            <w:proofErr w:type="spellEnd"/>
                          </w:p>
                          <w:p w:rsidR="007578F7" w:rsidRPr="008A79E2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8F7" w:rsidRPr="008A79E2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06 82 13 77 86</w:t>
                            </w:r>
                          </w:p>
                          <w:p w:rsidR="007578F7" w:rsidRPr="008A79E2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8F7" w:rsidRPr="008A79E2" w:rsidRDefault="007578F7" w:rsidP="00757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tabert.b@orange.fr</w:t>
                            </w:r>
                          </w:p>
                          <w:p w:rsidR="00E006A4" w:rsidRPr="008A79E2" w:rsidRDefault="00E006A4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8A79E2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8A79E2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8A79E2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E46A6" w:rsidRPr="007578C9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78C9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COMPETENCES</w:t>
                            </w:r>
                          </w:p>
                          <w:p w:rsidR="00C3606B" w:rsidRPr="008A79E2" w:rsidRDefault="00C3606B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D1586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PHP, HTML</w:t>
                            </w:r>
                            <w:proofErr w:type="gramStart"/>
                            <w:r w:rsidR="00C3606B"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5,CSS</w:t>
                            </w:r>
                            <w:proofErr w:type="gramEnd"/>
                            <w:r w:rsidR="00C3606B"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3,Java ,Base de données</w:t>
                            </w: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proofErr w:type="spellStart"/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relationnelles,SQL</w:t>
                            </w:r>
                            <w:proofErr w:type="spellEnd"/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Méthode Agile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UML </w:t>
                            </w:r>
                            <w:proofErr w:type="spellStart"/>
                            <w:proofErr w:type="gramStart"/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MVC,Jquery</w:t>
                            </w:r>
                            <w:proofErr w:type="spellEnd"/>
                            <w:proofErr w:type="gramEnd"/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 OFFICE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3606B" w:rsidRPr="000F4AE6" w:rsidRDefault="00C3606B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AE6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LANGUES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Anglais </w:t>
                            </w: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technique</w:t>
                            </w: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Espagnol, Italien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0F4AE6" w:rsidRDefault="00D363BB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AE6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SAVOIR ETRE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25B40" w:rsidRPr="008A79E2" w:rsidRDefault="00C25B40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Travail en équipe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 du relationnel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Esprit d’analyse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</w:t>
                            </w:r>
                            <w:r w:rsidR="00F53814"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ueur et Méthode</w:t>
                            </w:r>
                          </w:p>
                          <w:p w:rsidR="00AE46A6" w:rsidRPr="008A79E2" w:rsidRDefault="00F53814" w:rsidP="00F538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AE46A6"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apacités d’adaptation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7578C9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78C9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CENTRE D’INTERET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Permis B et véhicule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Brevet National de Secourisme 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BAFA 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Fitness en club</w:t>
                            </w:r>
                          </w:p>
                          <w:p w:rsidR="00E006A4" w:rsidRPr="008A79E2" w:rsidRDefault="00E006A4" w:rsidP="007578C9">
                            <w:pPr>
                              <w:pStyle w:val="Textedebulles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006A4" w:rsidRPr="001C3C39" w:rsidRDefault="00E006A4" w:rsidP="00F22948">
                            <w:pPr>
                              <w:pStyle w:val="Textedebulles"/>
                              <w:spacing w:after="792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2948" w:rsidRPr="00D45527" w:rsidRDefault="00F22948" w:rsidP="0072079A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079A" w:rsidRPr="00D45527" w:rsidRDefault="0072079A" w:rsidP="007207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69.3pt;margin-top:-87.8pt;width:217.5pt;height:85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" fillcolor="#7a8c8e [3207]" strokeweight="3pt">
                <v:textbox>
                  <w:txbxContent>
                    <w:p w:rsidR="00F22948" w:rsidRPr="00D45527" w:rsidRDefault="00F22948" w:rsidP="0072079A">
                      <w:pPr>
                        <w:pStyle w:val="Textedebulles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5527">
                        <w:rPr>
                          <w:noProof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47D8315" wp14:editId="33B3DE94">
                            <wp:extent cx="1590675" cy="1638300"/>
                            <wp:effectExtent l="76200" t="76200" r="85725" b="76200"/>
                            <wp:docPr id="6" name="Imag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675" cy="1638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8575" cap="rnd" cmpd="thickThin">
                                      <a:solidFill>
                                        <a:sysClr val="window" lastClr="FFFFFF"/>
                                      </a:solidFill>
                                      <a:round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3C39" w:rsidRDefault="001C3C39" w:rsidP="007578C9">
                      <w:pPr>
                        <w:pStyle w:val="Textedebulles"/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Pr="008A79E2" w:rsidRDefault="000B685D" w:rsidP="000F4AE6">
                      <w:pPr>
                        <w:pStyle w:val="Paragraphestandard"/>
                        <w:spacing w:line="240" w:lineRule="auto"/>
                        <w:ind w:right="-151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2, Rue des Alizés</w:t>
                      </w:r>
                    </w:p>
                    <w:p w:rsidR="007578F7" w:rsidRPr="008A79E2" w:rsidRDefault="007578F7" w:rsidP="008A79E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31150 </w:t>
                      </w:r>
                      <w:proofErr w:type="spellStart"/>
                      <w:r w:rsidRPr="008A79E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Bruguiéres</w:t>
                      </w:r>
                      <w:proofErr w:type="spellEnd"/>
                    </w:p>
                    <w:p w:rsidR="007578F7" w:rsidRPr="008A79E2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578F7" w:rsidRPr="008A79E2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06 82 13 77 86</w:t>
                      </w:r>
                    </w:p>
                    <w:p w:rsidR="007578F7" w:rsidRPr="008A79E2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578F7" w:rsidRPr="008A79E2" w:rsidRDefault="007578F7" w:rsidP="007578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tabert.b@orange.fr</w:t>
                      </w:r>
                    </w:p>
                    <w:p w:rsidR="00E006A4" w:rsidRPr="008A79E2" w:rsidRDefault="00E006A4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8A79E2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8A79E2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8A79E2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E46A6" w:rsidRPr="007578C9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78C9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COMPETENCES</w:t>
                      </w:r>
                    </w:p>
                    <w:p w:rsidR="00C3606B" w:rsidRPr="008A79E2" w:rsidRDefault="00C3606B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D1586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PHP, HTML</w:t>
                      </w:r>
                      <w:proofErr w:type="gramStart"/>
                      <w:r w:rsidR="00C3606B"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5,CSS</w:t>
                      </w:r>
                      <w:proofErr w:type="gramEnd"/>
                      <w:r w:rsidR="00C3606B"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3,Java ,Base de données</w:t>
                      </w: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proofErr w:type="spellStart"/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relationnelles,SQL</w:t>
                      </w:r>
                      <w:proofErr w:type="spellEnd"/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Méthode Agile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UML </w:t>
                      </w:r>
                      <w:proofErr w:type="spellStart"/>
                      <w:proofErr w:type="gramStart"/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MVC,Jquery</w:t>
                      </w:r>
                      <w:proofErr w:type="spellEnd"/>
                      <w:proofErr w:type="gramEnd"/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 OFFICE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3606B" w:rsidRPr="000F4AE6" w:rsidRDefault="00C3606B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4AE6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LANGUES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Anglais </w:t>
                      </w: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technique</w:t>
                      </w: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Espagnol, Italien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0F4AE6" w:rsidRDefault="00D363BB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4AE6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SAVOIR ETRE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25B40" w:rsidRPr="008A79E2" w:rsidRDefault="00C25B40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Travail en équipe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 du relationnel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Esprit d’analyse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</w:t>
                      </w:r>
                      <w:r w:rsidR="00F53814"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ueur et Méthode</w:t>
                      </w:r>
                    </w:p>
                    <w:p w:rsidR="00AE46A6" w:rsidRPr="008A79E2" w:rsidRDefault="00F53814" w:rsidP="00F5381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AE46A6"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apacités d’adaptation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7578C9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78C9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CENTRE D’INTERET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Permis B et véhicule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Brevet National de Secourisme 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BAFA 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Fitness en club</w:t>
                      </w:r>
                    </w:p>
                    <w:p w:rsidR="00E006A4" w:rsidRPr="008A79E2" w:rsidRDefault="00E006A4" w:rsidP="007578C9">
                      <w:pPr>
                        <w:pStyle w:val="Textedebulles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006A4" w:rsidRPr="001C3C39" w:rsidRDefault="00E006A4" w:rsidP="00F22948">
                      <w:pPr>
                        <w:pStyle w:val="Textedebulles"/>
                        <w:spacing w:after="7920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22948" w:rsidRPr="00D45527" w:rsidRDefault="00F22948" w:rsidP="0072079A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2079A" w:rsidRPr="00D45527" w:rsidRDefault="0072079A" w:rsidP="0072079A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63BB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2B4232D8" wp14:editId="770A7DC2">
                <wp:simplePos x="0" y="0"/>
                <wp:positionH relativeFrom="column">
                  <wp:posOffset>2976880</wp:posOffset>
                </wp:positionH>
                <wp:positionV relativeFrom="paragraph">
                  <wp:posOffset>237490</wp:posOffset>
                </wp:positionV>
                <wp:extent cx="333375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8E87E" id="Connecteur droit 142" o:spid="_x0000_s1026" style="position:absolute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8.7pt" to="496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" strokecolor="#2683c6 [3209]" strokeweight="1pt">
                <w10:wrap type="through"/>
              </v:lin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FCAE9C" wp14:editId="72EB1DF5">
                <wp:simplePos x="0" y="0"/>
                <wp:positionH relativeFrom="column">
                  <wp:posOffset>2985770</wp:posOffset>
                </wp:positionH>
                <wp:positionV relativeFrom="paragraph">
                  <wp:posOffset>-149860</wp:posOffset>
                </wp:positionV>
                <wp:extent cx="332422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25381" id="Connecteur droit 13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-11.8pt" to="496.85pt,-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" strokecolor="#3494ba [3204]" strokeweight="1pt">
                <w10:wrap type="through"/>
              </v:line>
            </w:pict>
          </mc:Fallback>
        </mc:AlternateContent>
      </w:r>
    </w:p>
    <w:p w:rsidR="003F5416" w:rsidRPr="00CF3E0A" w:rsidRDefault="00A1364A" w:rsidP="004A77F6"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730024" wp14:editId="09D93D7F">
                <wp:simplePos x="0" y="0"/>
                <wp:positionH relativeFrom="column">
                  <wp:posOffset>2910205</wp:posOffset>
                </wp:positionH>
                <wp:positionV relativeFrom="paragraph">
                  <wp:posOffset>152400</wp:posOffset>
                </wp:positionV>
                <wp:extent cx="3743325" cy="495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40" w:rsidRPr="00E006A4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ENTREPRISE ORANGE à PORTET SUR GARONNE</w:t>
                            </w:r>
                          </w:p>
                          <w:p w:rsidR="00C25B40" w:rsidRPr="00C25B40" w:rsidRDefault="00A1364A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 xml:space="preserve">Concepteur </w:t>
                            </w:r>
                            <w:r w:rsidR="007578C9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informatique (</w:t>
                            </w:r>
                            <w:r w:rsidR="00C25B40" w:rsidRPr="00C25B40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S</w:t>
                            </w:r>
                            <w:r w:rsidR="00C25B40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tage d’immersion</w:t>
                            </w:r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0024" id="Zone de texte 4" o:spid="_x0000_s1030" type="#_x0000_t202" style="position:absolute;margin-left:229.15pt;margin-top:12pt;width:294.75pt;height:3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" filled="f" stroked="f">
                <v:textbox>
                  <w:txbxContent>
                    <w:p w:rsidR="00C25B40" w:rsidRPr="00E006A4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ENTREPRISE ORANGE à PORTET SUR GARONNE</w:t>
                      </w:r>
                    </w:p>
                    <w:p w:rsidR="00C25B40" w:rsidRPr="00C25B40" w:rsidRDefault="00A1364A" w:rsidP="00C25B4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 xml:space="preserve">Concepteur </w:t>
                      </w:r>
                      <w:r w:rsidR="007578C9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informatique (</w:t>
                      </w:r>
                      <w:r w:rsidR="00C25B40" w:rsidRPr="00C25B40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S</w:t>
                      </w:r>
                      <w:r w:rsidR="00C25B40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tage d’immersion</w:t>
                      </w:r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F69D8A" wp14:editId="2306788C">
                <wp:simplePos x="0" y="0"/>
                <wp:positionH relativeFrom="column">
                  <wp:posOffset>1971675</wp:posOffset>
                </wp:positionH>
                <wp:positionV relativeFrom="paragraph">
                  <wp:posOffset>161290</wp:posOffset>
                </wp:positionV>
                <wp:extent cx="657225" cy="371475"/>
                <wp:effectExtent l="0" t="0" r="0" b="952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C25B40" w:rsidRPr="007578C9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</w:rPr>
                              <w:t>Février</w:t>
                            </w:r>
                          </w:p>
                          <w:p w:rsidR="00C25B40" w:rsidRPr="007578C9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  <w:p w:rsidR="00C25B40" w:rsidRPr="007578C9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9D8A" id="Zone de texte 7" o:spid="_x0000_s1031" type="#_x0000_t202" style="position:absolute;margin-left:155.25pt;margin-top:12.7pt;width:51.75pt;height:29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" filled="f" stroked="f">
                <v:textbox>
                  <w:txbxContent>
                    <w:p w:rsidR="00C25B40" w:rsidRPr="007578C9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</w:rPr>
                        <w:t>Février</w:t>
                      </w:r>
                    </w:p>
                    <w:p w:rsidR="00C25B40" w:rsidRPr="007578C9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2018</w:t>
                      </w:r>
                    </w:p>
                    <w:p w:rsidR="00C25B40" w:rsidRPr="007578C9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58B6C0" w:themeColor="accent2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241B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5C625A72" wp14:editId="1F2C06B8">
                <wp:simplePos x="0" y="0"/>
                <wp:positionH relativeFrom="column">
                  <wp:posOffset>-49530</wp:posOffset>
                </wp:positionH>
                <wp:positionV relativeFrom="paragraph">
                  <wp:posOffset>4394835</wp:posOffset>
                </wp:positionV>
                <wp:extent cx="1252855" cy="0"/>
                <wp:effectExtent l="0" t="19050" r="23495" b="19050"/>
                <wp:wrapThrough wrapText="bothSides">
                  <wp:wrapPolygon edited="0">
                    <wp:start x="0" y="-1"/>
                    <wp:lineTo x="0" y="-1"/>
                    <wp:lineTo x="21677" y="-1"/>
                    <wp:lineTo x="21677" y="-1"/>
                    <wp:lineTo x="0" y="-1"/>
                  </wp:wrapPolygon>
                </wp:wrapThrough>
                <wp:docPr id="161" name="Connecteur droi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5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6FBAA4" id="Connecteur droit 161" o:spid="_x0000_s1026" style="position:absolute;z-index:25147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46.05pt" to="94.7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" strokecolor="white [3212]" strokeweight="2.25pt">
                <w10:wrap type="through"/>
              </v:line>
            </w:pict>
          </mc:Fallback>
        </mc:AlternateContent>
      </w:r>
      <w:r w:rsidR="004A4458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11CADDB7" wp14:editId="4386CB21">
                <wp:simplePos x="0" y="0"/>
                <wp:positionH relativeFrom="column">
                  <wp:posOffset>-139700</wp:posOffset>
                </wp:positionH>
                <wp:positionV relativeFrom="paragraph">
                  <wp:posOffset>5276215</wp:posOffset>
                </wp:positionV>
                <wp:extent cx="1438910" cy="0"/>
                <wp:effectExtent l="0" t="0" r="34290" b="25400"/>
                <wp:wrapThrough wrapText="bothSides">
                  <wp:wrapPolygon edited="0">
                    <wp:start x="0" y="-1"/>
                    <wp:lineTo x="0" y="-1"/>
                    <wp:lineTo x="21733" y="-1"/>
                    <wp:lineTo x="21733" y="-1"/>
                    <wp:lineTo x="0" y="-1"/>
                  </wp:wrapPolygon>
                </wp:wrapThrough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87896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CCDDF" id="Connecteur droit 149" o:spid="_x0000_s1026" style="position:absolute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pt,415.45pt" to="102.3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" strokecolor="#687896" strokeweight=".5pt">
                <v:stroke dashstyle="dash"/>
                <w10:wrap type="through"/>
              </v:line>
            </w:pict>
          </mc:Fallback>
        </mc:AlternateContent>
      </w:r>
      <w:r w:rsidR="002F52B7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60E487F" wp14:editId="79FE3685">
                <wp:simplePos x="0" y="0"/>
                <wp:positionH relativeFrom="column">
                  <wp:posOffset>2177415</wp:posOffset>
                </wp:positionH>
                <wp:positionV relativeFrom="paragraph">
                  <wp:posOffset>8415655</wp:posOffset>
                </wp:positionV>
                <wp:extent cx="4055745" cy="635635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8C220B" w:rsidRDefault="009D0622" w:rsidP="008C2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487F" id="Zone de texte 76" o:spid="_x0000_s1032" type="#_x0000_t202" style="position:absolute;margin-left:171.45pt;margin-top:662.65pt;width:319.35pt;height:50.0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" filled="f" stroked="f">
                <v:textbox>
                  <w:txbxContent>
                    <w:p w:rsidR="009D0622" w:rsidRPr="008C220B" w:rsidRDefault="009D0622" w:rsidP="008C2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416" w:rsidRPr="00CF3E0A" w:rsidRDefault="003F5416" w:rsidP="004B36A9">
      <w:pPr>
        <w:tabs>
          <w:tab w:val="left" w:pos="3261"/>
        </w:tabs>
        <w:rPr>
          <w:rFonts w:ascii="Times New Roman" w:hAnsi="Times New Roman" w:cs="Times New Roman"/>
          <w:color w:val="000000" w:themeColor="text1"/>
        </w:rPr>
      </w:pPr>
    </w:p>
    <w:p w:rsidR="003F5416" w:rsidRPr="003F5416" w:rsidRDefault="00C25B40" w:rsidP="003F5416">
      <w:pPr>
        <w:rPr>
          <w:color w:val="000000" w:themeColor="text1"/>
        </w:rPr>
      </w:pP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69DEF2DA" wp14:editId="0DBECCDE">
                <wp:simplePos x="0" y="0"/>
                <wp:positionH relativeFrom="column">
                  <wp:posOffset>1995805</wp:posOffset>
                </wp:positionH>
                <wp:positionV relativeFrom="paragraph">
                  <wp:posOffset>245745</wp:posOffset>
                </wp:positionV>
                <wp:extent cx="657225" cy="371475"/>
                <wp:effectExtent l="0" t="0" r="0" b="9525"/>
                <wp:wrapSquare wrapText="bothSides"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E006A4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2001</w:t>
                            </w:r>
                          </w:p>
                          <w:p w:rsidR="009D0622" w:rsidRPr="007578C9" w:rsidRDefault="00E006A4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:rsidR="009D0622" w:rsidRPr="007578C9" w:rsidRDefault="009D0622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F2DA" id="Zone de texte 144" o:spid="_x0000_s1033" type="#_x0000_t202" style="position:absolute;margin-left:157.15pt;margin-top:19.35pt;width:51.75pt;height:29.2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" filled="f" stroked="f">
                <v:textbox>
                  <w:txbxContent>
                    <w:p w:rsidR="009D0622" w:rsidRPr="007578C9" w:rsidRDefault="00E006A4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2001</w:t>
                      </w:r>
                    </w:p>
                    <w:p w:rsidR="009D0622" w:rsidRPr="007578C9" w:rsidRDefault="00E006A4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2017</w:t>
                      </w:r>
                    </w:p>
                    <w:p w:rsidR="009D0622" w:rsidRPr="007578C9" w:rsidRDefault="009D0622" w:rsidP="0012392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58B6C0" w:themeColor="accent2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69799D94" wp14:editId="2AD36C38">
                <wp:simplePos x="0" y="0"/>
                <wp:positionH relativeFrom="column">
                  <wp:posOffset>2891155</wp:posOffset>
                </wp:positionH>
                <wp:positionV relativeFrom="paragraph">
                  <wp:posOffset>141605</wp:posOffset>
                </wp:positionV>
                <wp:extent cx="3743325" cy="628650"/>
                <wp:effectExtent l="0" t="0" r="0" b="0"/>
                <wp:wrapSquare wrapText="bothSides"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E006A4" w:rsidRDefault="00E006A4" w:rsidP="004B36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="00EA2A0E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RANCENUIT SERVICE </w:t>
                            </w:r>
                            <w:r w:rsidR="00123925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TOULOUSE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0622" w:rsidRPr="00E006A4" w:rsidRDefault="004B36A9" w:rsidP="004B36A9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b/>
                                <w:color w:val="auto"/>
                                <w:sz w:val="22"/>
                                <w:szCs w:val="22"/>
                              </w:rPr>
                              <w:t>T</w:t>
                            </w:r>
                            <w:r w:rsidR="00B05499">
                              <w:rPr>
                                <w:rFonts w:ascii="Calibri" w:hAnsi="Calibri" w:cs="SegoePro-Light"/>
                                <w:b/>
                                <w:color w:val="auto"/>
                                <w:sz w:val="22"/>
                                <w:szCs w:val="22"/>
                              </w:rPr>
                              <w:t>ELEOPERATRICE DE NUIT</w:t>
                            </w:r>
                            <w:r w:rsidR="009D0622" w:rsidRP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br/>
                            </w:r>
                            <w:r w:rsidR="00E006A4" w:rsidRPr="00E006A4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Gestion des urgences </w:t>
                            </w:r>
                            <w:r w:rsid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Gestion de </w:t>
                            </w:r>
                            <w:r w:rsidR="00E006A4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dossiers</w:t>
                            </w:r>
                            <w:r w:rsid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client</w:t>
                            </w:r>
                          </w:p>
                          <w:p w:rsidR="009D0622" w:rsidRPr="00F520BE" w:rsidRDefault="009D0622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color w:val="607886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9D94" id="Zone de texte 143" o:spid="_x0000_s1034" type="#_x0000_t202" style="position:absolute;margin-left:227.65pt;margin-top:11.15pt;width:294.75pt;height:49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" filled="f" stroked="f">
                <v:textbox>
                  <w:txbxContent>
                    <w:p w:rsidR="009D0622" w:rsidRPr="00E006A4" w:rsidRDefault="00E006A4" w:rsidP="004B36A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="00EA2A0E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RANCENUIT SERVICE </w:t>
                      </w:r>
                      <w:r w:rsidR="00123925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à </w:t>
                      </w:r>
                      <w:r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TOULOUSE</w:t>
                      </w:r>
                      <w:r w:rsidR="009D0622"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9D0622" w:rsidRPr="00E006A4">
                        <w:rPr>
                          <w:rFonts w:ascii="Calibri" w:hAnsi="Calibri" w:cs="SegoePro-Bold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0622" w:rsidRPr="00E006A4" w:rsidRDefault="004B36A9" w:rsidP="004B36A9">
                      <w:pPr>
                        <w:pStyle w:val="Paragraphestandard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Light"/>
                          <w:b/>
                          <w:color w:val="auto"/>
                          <w:sz w:val="22"/>
                          <w:szCs w:val="22"/>
                        </w:rPr>
                        <w:t>T</w:t>
                      </w:r>
                      <w:r w:rsidR="00B05499">
                        <w:rPr>
                          <w:rFonts w:ascii="Calibri" w:hAnsi="Calibri" w:cs="SegoePro-Light"/>
                          <w:b/>
                          <w:color w:val="auto"/>
                          <w:sz w:val="22"/>
                          <w:szCs w:val="22"/>
                        </w:rPr>
                        <w:t>ELEOPERATRICE DE NUIT</w:t>
                      </w:r>
                      <w:r w:rsidR="009D0622" w:rsidRP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br/>
                      </w:r>
                      <w:r w:rsidR="00E006A4" w:rsidRPr="00E006A4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Gestion des urgences </w:t>
                      </w:r>
                      <w:r w:rsid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Gestion de </w:t>
                      </w:r>
                      <w:r w:rsidR="00E006A4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dossiers</w:t>
                      </w:r>
                      <w:r w:rsid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client</w:t>
                      </w:r>
                    </w:p>
                    <w:p w:rsidR="009D0622" w:rsidRPr="00F520BE" w:rsidRDefault="009D0622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color w:val="607886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416" w:rsidRPr="003F5416" w:rsidRDefault="000F4AE6" w:rsidP="003F541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191135</wp:posOffset>
                </wp:positionV>
                <wp:extent cx="2771775" cy="1047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47750"/>
                        </a:xfrm>
                        <a:prstGeom prst="rect">
                          <a:avLst/>
                        </a:prstGeom>
                        <a:solidFill>
                          <a:srgbClr val="4BD0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AE6" w:rsidRPr="000F4AE6" w:rsidRDefault="000F4AE6" w:rsidP="000F4AE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4AE6">
                              <w:rPr>
                                <w:b/>
                                <w:sz w:val="40"/>
                                <w:szCs w:val="40"/>
                              </w:rPr>
                              <w:t>Béatrice</w:t>
                            </w:r>
                          </w:p>
                          <w:p w:rsidR="000F4AE6" w:rsidRPr="000F4AE6" w:rsidRDefault="000F4AE6" w:rsidP="000F4AE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F4AE6">
                              <w:rPr>
                                <w:b/>
                                <w:sz w:val="44"/>
                                <w:szCs w:val="44"/>
                              </w:rPr>
                              <w:t>TABERT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5" style="position:absolute;margin-left:-70.85pt;margin-top:15.05pt;width:218.25pt;height:82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" fillcolor="#4bd0ff" strokecolor="#6ab6d5 [2260]" strokeweight=".5pt">
                <v:textbox>
                  <w:txbxContent>
                    <w:p w:rsidR="000F4AE6" w:rsidRPr="000F4AE6" w:rsidRDefault="000F4AE6" w:rsidP="000F4AE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F4AE6">
                        <w:rPr>
                          <w:b/>
                          <w:sz w:val="40"/>
                          <w:szCs w:val="40"/>
                        </w:rPr>
                        <w:t>Béatrice</w:t>
                      </w:r>
                    </w:p>
                    <w:p w:rsidR="000F4AE6" w:rsidRPr="000F4AE6" w:rsidRDefault="000F4AE6" w:rsidP="000F4AE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F4AE6">
                        <w:rPr>
                          <w:b/>
                          <w:sz w:val="44"/>
                          <w:szCs w:val="44"/>
                        </w:rPr>
                        <w:t>TABERT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181610</wp:posOffset>
                </wp:positionV>
                <wp:extent cx="66675" cy="45719"/>
                <wp:effectExtent l="0" t="0" r="2857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D241C" id="Rectangle 16" o:spid="_x0000_s1026" style="position:absolute;margin-left:-73.85pt;margin-top:14.3pt;width:5.25pt;height:3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" strokecolor="#6ab6d5 [2260]" strokeweight=".5pt">
                <v:fill r:id="rId12" o:title="" recolor="t" rotate="t" type="tile"/>
                <v:imagedata recolortarget="#0f2b37 [964]"/>
              </v:rect>
            </w:pict>
          </mc:Fallback>
        </mc:AlternateContent>
      </w:r>
      <w:r w:rsidR="001C3C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276860</wp:posOffset>
                </wp:positionV>
                <wp:extent cx="2647950" cy="1019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C39" w:rsidRPr="001C3C39" w:rsidRDefault="001C3C39" w:rsidP="001C3C3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C3C39">
                              <w:rPr>
                                <w:sz w:val="40"/>
                                <w:szCs w:val="40"/>
                              </w:rPr>
                              <w:t>Béatrice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1C3C39">
                              <w:rPr>
                                <w:sz w:val="40"/>
                                <w:szCs w:val="40"/>
                              </w:rPr>
                              <w:t>TABERT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-70.85pt;margin-top:21.8pt;width:208.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" fillcolor="#58b6c0 [3205]" strokecolor="white [3201]" strokeweight="1.5pt">
                <v:textbox>
                  <w:txbxContent>
                    <w:p w:rsidR="001C3C39" w:rsidRPr="001C3C39" w:rsidRDefault="001C3C39" w:rsidP="001C3C3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C3C39">
                        <w:rPr>
                          <w:sz w:val="40"/>
                          <w:szCs w:val="40"/>
                        </w:rPr>
                        <w:t>Béatrice</w:t>
                      </w: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1C3C39">
                        <w:rPr>
                          <w:sz w:val="40"/>
                          <w:szCs w:val="40"/>
                        </w:rPr>
                        <w:t>TABERT</w:t>
                      </w:r>
                    </w:p>
                  </w:txbxContent>
                </v:textbox>
              </v:rect>
            </w:pict>
          </mc:Fallback>
        </mc:AlternateContent>
      </w:r>
    </w:p>
    <w:p w:rsidR="003F5416" w:rsidRPr="003F5416" w:rsidRDefault="003F5416" w:rsidP="003F5416">
      <w:pPr>
        <w:rPr>
          <w:color w:val="000000" w:themeColor="text1"/>
        </w:rPr>
      </w:pPr>
    </w:p>
    <w:p w:rsidR="00844101" w:rsidRDefault="00C25B40" w:rsidP="003F5416">
      <w:pPr>
        <w:rPr>
          <w:rFonts w:ascii="Times New Roman" w:hAnsi="Times New Roman" w:cs="Times New Roman"/>
          <w:noProof/>
          <w:color w:val="000000" w:themeColor="text1"/>
        </w:rPr>
      </w:pP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F94EE" wp14:editId="49DD93C4">
                <wp:simplePos x="0" y="0"/>
                <wp:positionH relativeFrom="column">
                  <wp:posOffset>2862580</wp:posOffset>
                </wp:positionH>
                <wp:positionV relativeFrom="paragraph">
                  <wp:posOffset>177165</wp:posOffset>
                </wp:positionV>
                <wp:extent cx="3105150" cy="619125"/>
                <wp:effectExtent l="0" t="0" r="0" b="9525"/>
                <wp:wrapSquare wrapText="bothSides"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E006A4" w:rsidRDefault="00C233EA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="00EA2A0E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ORMATRICE EN BUREAUTIQUE</w:t>
                            </w:r>
                            <w:r w:rsidR="00123925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à</w:t>
                            </w: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25B40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Labège</w:t>
                            </w: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Indépendante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0622" w:rsidRPr="00C233EA" w:rsidRDefault="00C233EA" w:rsidP="00C233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Formation de secrétaires sur le logiciel WOR</w:t>
                            </w:r>
                            <w:r w:rsidR="00B0549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94EE" id="Zone de texte 145" o:spid="_x0000_s1037" type="#_x0000_t202" style="position:absolute;margin-left:225.4pt;margin-top:13.95pt;width:244.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" filled="f" stroked="f">
                <v:textbox>
                  <w:txbxContent>
                    <w:p w:rsidR="009D0622" w:rsidRPr="00E006A4" w:rsidRDefault="00C233EA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="00EA2A0E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ORMATRICE EN BUREAUTIQUE</w:t>
                      </w:r>
                      <w:r w:rsidR="00123925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à</w:t>
                      </w: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25B40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Labège</w:t>
                      </w: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Indépendante</w:t>
                      </w:r>
                      <w:r w:rsidR="009D0622" w:rsidRPr="00E006A4">
                        <w:rPr>
                          <w:rFonts w:ascii="Calibri" w:hAnsi="Calibri" w:cs="SegoePro-Bold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0622" w:rsidRPr="00C233EA" w:rsidRDefault="00C233EA" w:rsidP="00C233EA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Formation de secrétaires sur le logiciel WOR</w:t>
                      </w:r>
                      <w:r w:rsidR="00B05499">
                        <w:rPr>
                          <w:rFonts w:ascii="Calibri" w:hAnsi="Calibri" w:cs="Calibri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248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E4FEC" wp14:editId="0FEB1DA9">
                <wp:simplePos x="0" y="0"/>
                <wp:positionH relativeFrom="column">
                  <wp:posOffset>2033905</wp:posOffset>
                </wp:positionH>
                <wp:positionV relativeFrom="paragraph">
                  <wp:posOffset>85090</wp:posOffset>
                </wp:positionV>
                <wp:extent cx="647700" cy="495300"/>
                <wp:effectExtent l="0" t="0" r="0" b="0"/>
                <wp:wrapSquare wrapText="bothSides"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3E05" w:rsidRPr="007578C9" w:rsidRDefault="00A90A40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 xml:space="preserve">1991 </w:t>
                            </w:r>
                          </w:p>
                          <w:p w:rsidR="009D0622" w:rsidRPr="007578C9" w:rsidRDefault="00A90A40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1992</w:t>
                            </w:r>
                          </w:p>
                          <w:p w:rsidR="009D0622" w:rsidRPr="007578C9" w:rsidRDefault="009D0622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-142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4FEC" id="Zone de texte 146" o:spid="_x0000_s1038" type="#_x0000_t202" style="position:absolute;margin-left:160.15pt;margin-top:6.7pt;width:51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" filled="f" stroked="f">
                <v:textbox>
                  <w:txbxContent>
                    <w:p w:rsidR="009D3E05" w:rsidRPr="007578C9" w:rsidRDefault="00A90A40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 xml:space="preserve">1991 </w:t>
                      </w:r>
                    </w:p>
                    <w:p w:rsidR="009D0622" w:rsidRPr="007578C9" w:rsidRDefault="00A90A40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1992</w:t>
                      </w:r>
                    </w:p>
                    <w:p w:rsidR="009D0622" w:rsidRPr="007578C9" w:rsidRDefault="009D0622" w:rsidP="0012392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-142"/>
                        <w:rPr>
                          <w:rFonts w:ascii="Georgia" w:hAnsi="Georgia"/>
                          <w:b/>
                          <w:color w:val="58B6C0" w:themeColor="accent2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1248" w:rsidRDefault="00BA1248" w:rsidP="003F5416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CF3E0A">
        <w:rPr>
          <w:noProof/>
        </w:rPr>
        <mc:AlternateContent>
          <mc:Choice Requires="wpg">
            <w:drawing>
              <wp:anchor distT="0" distB="0" distL="114300" distR="114300" simplePos="0" relativeHeight="251574272" behindDoc="0" locked="0" layoutInCell="1" allowOverlap="1" wp14:anchorId="29CC8520" wp14:editId="22E22B93">
                <wp:simplePos x="0" y="0"/>
                <wp:positionH relativeFrom="column">
                  <wp:posOffset>2052955</wp:posOffset>
                </wp:positionH>
                <wp:positionV relativeFrom="paragraph">
                  <wp:posOffset>3275965</wp:posOffset>
                </wp:positionV>
                <wp:extent cx="4178300" cy="146685"/>
                <wp:effectExtent l="19050" t="0" r="12700" b="24765"/>
                <wp:wrapThrough wrapText="bothSides">
                  <wp:wrapPolygon edited="0">
                    <wp:start x="-98" y="0"/>
                    <wp:lineTo x="-98" y="22442"/>
                    <wp:lineTo x="21567" y="22442"/>
                    <wp:lineTo x="21567" y="0"/>
                    <wp:lineTo x="-98" y="0"/>
                  </wp:wrapPolygon>
                </wp:wrapThrough>
                <wp:docPr id="115" name="Grouper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146685"/>
                          <a:chOff x="0" y="0"/>
                          <a:chExt cx="4178300" cy="306705"/>
                        </a:xfrm>
                      </wpg:grpSpPr>
                      <wps:wsp>
                        <wps:cNvPr id="117" name="Connecteur droit 117"/>
                        <wps:cNvCnPr/>
                        <wps:spPr>
                          <a:xfrm>
                            <a:off x="26670" y="306705"/>
                            <a:ext cx="415163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necteur droit 118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 rot="2700000">
                            <a:off x="0" y="118745"/>
                            <a:ext cx="60325" cy="60325"/>
                          </a:xfrm>
                          <a:prstGeom prst="rect">
                            <a:avLst/>
                          </a:prstGeom>
                          <a:solidFill>
                            <a:srgbClr val="81B779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F7368" id="Grouper 115" o:spid="_x0000_s1026" style="position:absolute;margin-left:161.65pt;margin-top:257.95pt;width:329pt;height:11.55pt;z-index:251574272;mso-height-relative:margin" coordsize="41783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">
                <v:line id="Connecteur droit 117" o:spid="_x0000_s1027" style="position:absolute;visibility:visible;mso-wrap-style:square" from="266,3067" to="41783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" strokecolor="white [3212]" strokeweight="1.5pt"/>
                <v:line id="Connecteur droit 118" o:spid="_x0000_s1028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" strokecolor="white [3212]" strokeweight=".5pt">
                  <v:stroke dashstyle="dash"/>
                </v:line>
                <v:rect id="Rectangle 119" o:spid="_x0000_s1029" style="position:absolute;top:1187;width:603;height:60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" fillcolor="#81b779" stroked="f" strokeweight=".5pt"/>
                <w10:wrap type="through"/>
              </v:group>
            </w:pict>
          </mc:Fallback>
        </mc:AlternateContent>
      </w:r>
      <w:r w:rsidRPr="00CF3E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A3C91" wp14:editId="77C3A086">
                <wp:simplePos x="0" y="0"/>
                <wp:positionH relativeFrom="column">
                  <wp:posOffset>2986405</wp:posOffset>
                </wp:positionH>
                <wp:positionV relativeFrom="paragraph">
                  <wp:posOffset>3180715</wp:posOffset>
                </wp:positionV>
                <wp:extent cx="3294380" cy="9525"/>
                <wp:effectExtent l="0" t="0" r="20320" b="28575"/>
                <wp:wrapThrough wrapText="bothSides">
                  <wp:wrapPolygon edited="0">
                    <wp:start x="0" y="0"/>
                    <wp:lineTo x="0" y="43200"/>
                    <wp:lineTo x="21608" y="43200"/>
                    <wp:lineTo x="21608" y="0"/>
                    <wp:lineTo x="0" y="0"/>
                  </wp:wrapPolygon>
                </wp:wrapThrough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438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6F53D" id="Connecteur droit 14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250.45pt" to="494.5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" strokecolor="#3494ba [3204]" strokeweight="1pt">
                <w10:wrap type="through"/>
              </v:line>
            </w:pict>
          </mc:Fallback>
        </mc:AlternateContent>
      </w:r>
      <w:r w:rsidR="0022586A" w:rsidRPr="00CF3E0A">
        <w:rPr>
          <w:noProof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7BF0C951" wp14:editId="14682272">
                <wp:simplePos x="0" y="0"/>
                <wp:positionH relativeFrom="column">
                  <wp:posOffset>2079625</wp:posOffset>
                </wp:positionH>
                <wp:positionV relativeFrom="paragraph">
                  <wp:posOffset>6933565</wp:posOffset>
                </wp:positionV>
                <wp:extent cx="4151630" cy="306705"/>
                <wp:effectExtent l="0" t="0" r="20320" b="17145"/>
                <wp:wrapThrough wrapText="bothSides">
                  <wp:wrapPolygon edited="0">
                    <wp:start x="0" y="0"/>
                    <wp:lineTo x="0" y="21466"/>
                    <wp:lineTo x="21607" y="21466"/>
                    <wp:lineTo x="21607" y="0"/>
                    <wp:lineTo x="0" y="0"/>
                  </wp:wrapPolygon>
                </wp:wrapThrough>
                <wp:docPr id="99" name="Grouper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630" cy="306705"/>
                          <a:chOff x="26670" y="0"/>
                          <a:chExt cx="4151630" cy="30670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29210" y="5080"/>
                            <a:ext cx="4148637" cy="2959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622" w:rsidRPr="00B303E7" w:rsidRDefault="009D0622" w:rsidP="00B303E7">
                              <w:pPr>
                                <w:pStyle w:val="Textedebulles"/>
                                <w:spacing w:after="113"/>
                                <w:rPr>
                                  <w:rFonts w:ascii="Verdana" w:hAnsi="Verdan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0" tIns="79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necteur droit 94"/>
                        <wps:cNvCnPr/>
                        <wps:spPr>
                          <a:xfrm>
                            <a:off x="26670" y="306705"/>
                            <a:ext cx="415163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eur droit 96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F0C951" id="Grouper 99" o:spid="_x0000_s1039" style="position:absolute;margin-left:163.75pt;margin-top:545.95pt;width:326.9pt;height:24.15pt;z-index:251490304;mso-width-relative:margin" coordorigin="266" coordsize="41516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">
                <v:shape id="Zone de texte 73" o:spid="_x0000_s1040" type="#_x0000_t202" style="position:absolute;left:292;top:50;width:41486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" fillcolor="white [3212]" stroked="f">
                  <v:fill opacity="3341f"/>
                  <v:textbox inset="5mm,2.2mm">
                    <w:txbxContent>
                      <w:p w:rsidR="009D0622" w:rsidRPr="00B303E7" w:rsidRDefault="009D0622" w:rsidP="00B303E7">
                        <w:pPr>
                          <w:pStyle w:val="Textedebulles"/>
                          <w:spacing w:after="113"/>
                          <w:rPr>
                            <w:rFonts w:ascii="Verdana" w:hAnsi="Verdana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Connecteur droit 94" o:spid="_x0000_s1041" style="position:absolute;visibility:visible;mso-wrap-style:square" from="266,3067" to="41783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" strokecolor="white [3212]" strokeweight="1.5pt"/>
                <v:line id="Connecteur droit 96" o:spid="_x0000_s1042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" strokecolor="white [3212]" strokeweight=".5pt">
                  <v:stroke dashstyle="dash"/>
                </v:line>
                <w10:wrap type="through"/>
              </v:group>
            </w:pict>
          </mc:Fallback>
        </mc:AlternateContent>
      </w:r>
      <w:r w:rsidR="00AE46A6" w:rsidRPr="00AE46A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5CF388" wp14:editId="26F76FAA">
                <wp:simplePos x="0" y="0"/>
                <wp:positionH relativeFrom="column">
                  <wp:posOffset>1967230</wp:posOffset>
                </wp:positionH>
                <wp:positionV relativeFrom="paragraph">
                  <wp:posOffset>1976755</wp:posOffset>
                </wp:positionV>
                <wp:extent cx="723900" cy="47625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E46A6" w:rsidRPr="007578C9" w:rsidRDefault="004D1586" w:rsidP="004B36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1987</w:t>
                            </w:r>
                            <w:r w:rsidR="00AE46A6"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F388" id="Zone de texte 11" o:spid="_x0000_s1043" type="#_x0000_t202" style="position:absolute;margin-left:154.9pt;margin-top:155.65pt;width:57pt;height:3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" filled="f" stroked="f">
                <v:textbox>
                  <w:txbxContent>
                    <w:p w:rsidR="00AE46A6" w:rsidRPr="007578C9" w:rsidRDefault="004D1586" w:rsidP="004B36A9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1987</w:t>
                      </w:r>
                      <w:r w:rsidR="00AE46A6"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 xml:space="preserve"> </w:t>
                      </w: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C19" w:rsidRPr="003F5416" w:rsidRDefault="007578C9" w:rsidP="003F5416">
      <w:pPr>
        <w:rPr>
          <w:color w:val="000000" w:themeColor="text1"/>
        </w:rPr>
      </w:pPr>
      <w:r w:rsidRPr="00CF3E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805C11" wp14:editId="3453DA51">
                <wp:simplePos x="0" y="0"/>
                <wp:positionH relativeFrom="column">
                  <wp:posOffset>2057400</wp:posOffset>
                </wp:positionH>
                <wp:positionV relativeFrom="paragraph">
                  <wp:posOffset>329565</wp:posOffset>
                </wp:positionV>
                <wp:extent cx="619125" cy="381000"/>
                <wp:effectExtent l="0" t="0" r="0" b="0"/>
                <wp:wrapSquare wrapText="bothSides"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9D3E05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1990 1991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5C11" id="Zone de texte 148" o:spid="_x0000_s1044" type="#_x0000_t202" style="position:absolute;margin-left:162pt;margin-top:25.95pt;width:48.7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" filled="f" stroked="f">
                <v:textbox>
                  <w:txbxContent>
                    <w:p w:rsidR="009D0622" w:rsidRPr="007578C9" w:rsidRDefault="009D3E05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1990 1991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3E0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FAA203" wp14:editId="40A644D9">
                <wp:simplePos x="0" y="0"/>
                <wp:positionH relativeFrom="column">
                  <wp:posOffset>2929255</wp:posOffset>
                </wp:positionH>
                <wp:positionV relativeFrom="paragraph">
                  <wp:posOffset>3403600</wp:posOffset>
                </wp:positionV>
                <wp:extent cx="3364865" cy="1571625"/>
                <wp:effectExtent l="0" t="0" r="0" b="9525"/>
                <wp:wrapSquare wrapText="bothSides"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Default="00BC6E16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C6E16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CONCEPTEUR DEVELOPPEUR INFORMATIQ</w:t>
                            </w:r>
                            <w:bookmarkStart w:id="0" w:name="_GoBack"/>
                            <w:bookmarkEnd w:id="0"/>
                            <w:r w:rsidRPr="00BC6E16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UE AFPA de TOULOUSE</w:t>
                            </w:r>
                            <w:r w:rsidR="009D0622" w:rsidRPr="00BC6E16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01D5" w:rsidRPr="00BC6E16" w:rsidRDefault="008801D5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b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</w:p>
                          <w:p w:rsidR="009D0622" w:rsidRPr="00A75118" w:rsidRDefault="009D0622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A203" id="Zone de texte 135" o:spid="_x0000_s1045" type="#_x0000_t202" style="position:absolute;margin-left:230.65pt;margin-top:268pt;width:264.95pt;height:123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" filled="f" stroked="f">
                <v:textbox>
                  <w:txbxContent>
                    <w:p w:rsidR="009D0622" w:rsidRDefault="00BC6E16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</w:pPr>
                      <w:r w:rsidRPr="00BC6E16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CONCEPTEUR DEVELOPPEUR INFORMATIQ</w:t>
                      </w:r>
                      <w:bookmarkStart w:id="1" w:name="_GoBack"/>
                      <w:bookmarkEnd w:id="1"/>
                      <w:r w:rsidRPr="00BC6E16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UE AFPA de TOULOUSE</w:t>
                      </w:r>
                      <w:r w:rsidR="009D0622" w:rsidRPr="00BC6E16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01D5" w:rsidRPr="00BC6E16" w:rsidRDefault="008801D5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b/>
                          <w:iCs/>
                          <w:caps/>
                          <w:sz w:val="22"/>
                          <w:szCs w:val="22"/>
                        </w:rPr>
                      </w:pPr>
                    </w:p>
                    <w:p w:rsidR="009D0622" w:rsidRPr="00A75118" w:rsidRDefault="009D0622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20B05E" wp14:editId="26F23123">
                <wp:simplePos x="0" y="0"/>
                <wp:positionH relativeFrom="column">
                  <wp:posOffset>2881630</wp:posOffset>
                </wp:positionH>
                <wp:positionV relativeFrom="paragraph">
                  <wp:posOffset>382905</wp:posOffset>
                </wp:positionV>
                <wp:extent cx="3524250" cy="942975"/>
                <wp:effectExtent l="0" t="0" r="0" b="9525"/>
                <wp:wrapSquare wrapText="bothSides"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6A6" w:rsidRDefault="00AE46A6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E46A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HR EUROPE TOULOUSE</w:t>
                            </w:r>
                          </w:p>
                          <w:p w:rsidR="004B36A9" w:rsidRDefault="009D3E05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D3E05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RESPONSABLE MICRO-INFORMATIQUE</w:t>
                            </w:r>
                            <w:r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E46A6" w:rsidRDefault="009D3E05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Gestion d’un parc micro de 50 postes </w:t>
                            </w:r>
                          </w:p>
                          <w:p w:rsidR="009D0622" w:rsidRPr="009D3E05" w:rsidRDefault="00AE46A6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60788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Mise en place de </w:t>
                            </w:r>
                            <w:r w:rsidR="00C25B40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procédures </w:t>
                            </w:r>
                            <w:r w:rsidR="00C25B40"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Assistance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3E05"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technique et fo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rmation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B05E" id="Zone de texte 147" o:spid="_x0000_s1046" type="#_x0000_t202" style="position:absolute;margin-left:226.9pt;margin-top:30.15pt;width:277.5pt;height:7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" filled="f" stroked="f">
                <v:textbox>
                  <w:txbxContent>
                    <w:p w:rsidR="00AE46A6" w:rsidRDefault="00AE46A6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AE46A6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RO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HR EUROPE TOULOUSE</w:t>
                      </w:r>
                    </w:p>
                    <w:p w:rsidR="004B36A9" w:rsidRDefault="009D3E05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9D3E05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RESPONSABLE MICRO-INFORMATIQUE</w:t>
                      </w:r>
                      <w:r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E46A6" w:rsidRDefault="009D3E05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Gestion d’un parc micro de 50 postes </w:t>
                      </w:r>
                    </w:p>
                    <w:p w:rsidR="009D0622" w:rsidRPr="009D3E05" w:rsidRDefault="00AE46A6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607886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Mise en place de </w:t>
                      </w:r>
                      <w:r w:rsidR="00C25B40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procédures </w:t>
                      </w:r>
                      <w:r w:rsidR="00C25B40"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Assistance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D3E05"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technique et fo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rmation des utilisateurs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9D3E0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5C7B12" wp14:editId="74EA2E30">
                <wp:simplePos x="0" y="0"/>
                <wp:positionH relativeFrom="column">
                  <wp:posOffset>2881630</wp:posOffset>
                </wp:positionH>
                <wp:positionV relativeFrom="paragraph">
                  <wp:posOffset>1307465</wp:posOffset>
                </wp:positionV>
                <wp:extent cx="3590925" cy="752475"/>
                <wp:effectExtent l="0" t="0" r="0" b="9525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123925" w:rsidRDefault="009D3E05" w:rsidP="00A7511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2A0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TECHNICIENNE EN BUREAUTIQUE - FORMATRICE 1990 - Mairie de PAMIERS (09) </w:t>
                            </w:r>
                          </w:p>
                          <w:p w:rsidR="009D3E05" w:rsidRPr="00A75118" w:rsidRDefault="009D3E05" w:rsidP="00A7511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EA2A0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Réalisation d’une application sur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la gestion </w:t>
                            </w:r>
                            <w:r w:rsidR="00C25B4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d’absentéisme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et</w:t>
                            </w:r>
                            <w:r w:rsidRPr="00EA2A0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Formation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B12" id="Zone de texte 8" o:spid="_x0000_s1047" type="#_x0000_t202" style="position:absolute;margin-left:226.9pt;margin-top:102.95pt;width:282.75pt;height:5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" filled="f" stroked="f">
                <v:textbox>
                  <w:txbxContent>
                    <w:p w:rsidR="00123925" w:rsidRDefault="009D3E05" w:rsidP="00A75118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EA2A0E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TECHNICIENNE EN BUREAUTIQUE - FORMATRICE 1990 - Mairie de PAMIERS (09) </w:t>
                      </w:r>
                    </w:p>
                    <w:p w:rsidR="009D3E05" w:rsidRPr="00A75118" w:rsidRDefault="009D3E05" w:rsidP="00A75118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EA2A0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Réalisation d’une application sur 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la gestion </w:t>
                      </w:r>
                      <w:r w:rsidR="00C25B4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d’absentéisme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et</w:t>
                      </w:r>
                      <w:r w:rsidRPr="00EA2A0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Formation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des utilisateurs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68301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348721" wp14:editId="5330BCCA">
                <wp:simplePos x="0" y="0"/>
                <wp:positionH relativeFrom="column">
                  <wp:posOffset>2900680</wp:posOffset>
                </wp:positionH>
                <wp:positionV relativeFrom="paragraph">
                  <wp:posOffset>2517140</wp:posOffset>
                </wp:positionV>
                <wp:extent cx="3771900" cy="409575"/>
                <wp:effectExtent l="0" t="0" r="0" b="9525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05499" w:rsidRDefault="004B36A9" w:rsidP="003E75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RESPONSABLE</w:t>
                            </w:r>
                            <w:r w:rsidR="00683017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MICRO-INFORMATIQUE </w:t>
                            </w:r>
                            <w:proofErr w:type="gramStart"/>
                            <w:r w:rsidR="00683017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C.E.S</w:t>
                            </w:r>
                            <w:r w:rsidR="00683017"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5499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EYMET</w:t>
                            </w:r>
                            <w:proofErr w:type="gramEnd"/>
                            <w:r w:rsidR="00B05499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(24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83017" w:rsidRPr="00B05499" w:rsidRDefault="00D363BB" w:rsidP="003E75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Responsable</w:t>
                            </w:r>
                            <w:r w:rsidR="003E750B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informatique et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CDI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8721" id="Zone de texte 18" o:spid="_x0000_s1048" type="#_x0000_t202" style="position:absolute;margin-left:228.4pt;margin-top:198.2pt;width:297pt;height:32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" filled="f" stroked="f">
                <v:textbox>
                  <w:txbxContent>
                    <w:p w:rsidR="00B05499" w:rsidRDefault="004B36A9" w:rsidP="003E75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RESPONSABLE</w:t>
                      </w:r>
                      <w:r w:rsidR="00683017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MICRO-INFORMATIQUE </w:t>
                      </w:r>
                      <w:proofErr w:type="gramStart"/>
                      <w:r w:rsidR="00683017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C.E.S</w:t>
                      </w:r>
                      <w:r w:rsidR="00683017"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5499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EYMET</w:t>
                      </w:r>
                      <w:proofErr w:type="gramEnd"/>
                      <w:r w:rsidR="00B05499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(24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683017" w:rsidRPr="00B05499" w:rsidRDefault="00D363BB" w:rsidP="003E75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Responsable</w:t>
                      </w:r>
                      <w:r w:rsidR="003E750B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informatique et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CDI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9D3E0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5C7B12" wp14:editId="74EA2E30">
                <wp:simplePos x="0" y="0"/>
                <wp:positionH relativeFrom="column">
                  <wp:posOffset>2872105</wp:posOffset>
                </wp:positionH>
                <wp:positionV relativeFrom="paragraph">
                  <wp:posOffset>2002790</wp:posOffset>
                </wp:positionV>
                <wp:extent cx="3695700" cy="5715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4D1586" w:rsidRPr="00683017" w:rsidRDefault="004D1586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017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AMBULANCES SERVICES de MAZERES</w:t>
                            </w:r>
                          </w:p>
                          <w:p w:rsidR="00683017" w:rsidRDefault="00683017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017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SECRETAIRE ET CHAUFEUR</w:t>
                            </w: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3E05" w:rsidRPr="004D1586" w:rsidRDefault="004D1586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607886"/>
                                <w:sz w:val="22"/>
                                <w:szCs w:val="22"/>
                              </w:rPr>
                            </w:pP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Accueil, standard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, secrétariat, chauffeur VSL</w:t>
                            </w: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B12" id="Zone de texte 9" o:spid="_x0000_s1049" type="#_x0000_t202" style="position:absolute;margin-left:226.15pt;margin-top:157.7pt;width:291pt;height: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" filled="f" stroked="f">
                <v:textbox>
                  <w:txbxContent>
                    <w:p w:rsidR="004D1586" w:rsidRPr="00683017" w:rsidRDefault="004D1586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83017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AMBULANCES SERVICES de MAZERES</w:t>
                      </w:r>
                    </w:p>
                    <w:p w:rsidR="00683017" w:rsidRDefault="00683017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683017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SECRETAIRE ET CHAUFEUR</w:t>
                      </w: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3E05" w:rsidRPr="004D1586" w:rsidRDefault="004D1586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607886"/>
                          <w:sz w:val="22"/>
                          <w:szCs w:val="22"/>
                        </w:rPr>
                      </w:pP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Accueil, standard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, secrétariat, chauffeur VSL</w:t>
                      </w: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AE46A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D69AC4" wp14:editId="5CFC3A8D">
                <wp:simplePos x="0" y="0"/>
                <wp:positionH relativeFrom="column">
                  <wp:posOffset>1986280</wp:posOffset>
                </wp:positionH>
                <wp:positionV relativeFrom="paragraph">
                  <wp:posOffset>2545080</wp:posOffset>
                </wp:positionV>
                <wp:extent cx="723900" cy="352425"/>
                <wp:effectExtent l="0" t="0" r="0" b="9525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75118" w:rsidRPr="007578C9" w:rsidRDefault="00A75118" w:rsidP="00A7511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1987 1986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9AC4" id="Zone de texte 20" o:spid="_x0000_s1050" type="#_x0000_t202" style="position:absolute;margin-left:156.4pt;margin-top:200.4pt;width:57pt;height:27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" filled="f" stroked="f">
                <v:textbox>
                  <w:txbxContent>
                    <w:p w:rsidR="00A75118" w:rsidRPr="007578C9" w:rsidRDefault="00A75118" w:rsidP="00A75118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1987 1986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398DF15" wp14:editId="09D327DD">
                <wp:simplePos x="0" y="0"/>
                <wp:positionH relativeFrom="column">
                  <wp:posOffset>1976755</wp:posOffset>
                </wp:positionH>
                <wp:positionV relativeFrom="paragraph">
                  <wp:posOffset>5085715</wp:posOffset>
                </wp:positionV>
                <wp:extent cx="657225" cy="485775"/>
                <wp:effectExtent l="0" t="0" r="0" b="9525"/>
                <wp:wrapSquare wrapText="bothSides"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7548C" w:rsidRPr="007578C9" w:rsidRDefault="0057548C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1989</w:t>
                            </w:r>
                          </w:p>
                          <w:p w:rsidR="009D0622" w:rsidRPr="007578C9" w:rsidRDefault="0031636C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1990</w:t>
                            </w:r>
                          </w:p>
                          <w:p w:rsidR="009D0622" w:rsidRPr="00A75118" w:rsidRDefault="009D0622" w:rsidP="004051D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DF15" id="Zone de texte 126" o:spid="_x0000_s1051" type="#_x0000_t202" style="position:absolute;margin-left:155.65pt;margin-top:400.45pt;width:51.75pt;height:38.2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" filled="f" stroked="f">
                <v:textbox>
                  <w:txbxContent>
                    <w:p w:rsidR="0057548C" w:rsidRPr="007578C9" w:rsidRDefault="0057548C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1989</w:t>
                      </w:r>
                    </w:p>
                    <w:p w:rsidR="009D0622" w:rsidRPr="007578C9" w:rsidRDefault="0031636C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1990</w:t>
                      </w:r>
                    </w:p>
                    <w:p w:rsidR="009D0622" w:rsidRPr="00A75118" w:rsidRDefault="009D0622" w:rsidP="004051DB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A6704D3" wp14:editId="33F37DC0">
                <wp:simplePos x="0" y="0"/>
                <wp:positionH relativeFrom="column">
                  <wp:posOffset>2062480</wp:posOffset>
                </wp:positionH>
                <wp:positionV relativeFrom="paragraph">
                  <wp:posOffset>6504305</wp:posOffset>
                </wp:positionV>
                <wp:extent cx="628650" cy="262255"/>
                <wp:effectExtent l="0" t="0" r="0" b="4445"/>
                <wp:wrapSquare wrapText="bothSides"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31636C" w:rsidP="004051D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04D3" id="Zone de texte 127" o:spid="_x0000_s1052" type="#_x0000_t202" style="position:absolute;margin-left:162.4pt;margin-top:512.15pt;width:49.5pt;height:20.6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" filled="f" stroked="f">
                <v:textbox>
                  <w:txbxContent>
                    <w:p w:rsidR="009D0622" w:rsidRPr="007578C9" w:rsidRDefault="0031636C" w:rsidP="004051DB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  <w:t>1983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9409250" wp14:editId="60BE9125">
                <wp:simplePos x="0" y="0"/>
                <wp:positionH relativeFrom="column">
                  <wp:posOffset>2024380</wp:posOffset>
                </wp:positionH>
                <wp:positionV relativeFrom="paragraph">
                  <wp:posOffset>3428365</wp:posOffset>
                </wp:positionV>
                <wp:extent cx="561975" cy="40005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A75118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2"/>
                                <w:szCs w:val="22"/>
                              </w:rPr>
                              <w:t>2</w:t>
                            </w: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018</w:t>
                            </w:r>
                          </w:p>
                          <w:p w:rsidR="009D0622" w:rsidRPr="00A75118" w:rsidRDefault="0057548C" w:rsidP="007578C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9250" id="Zone de texte 83" o:spid="_x0000_s1053" type="#_x0000_t202" style="position:absolute;margin-left:159.4pt;margin-top:269.95pt;width:44.25pt;height:31.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" filled="f" stroked="f">
                <v:textbox>
                  <w:txbxContent>
                    <w:p w:rsidR="009D0622" w:rsidRPr="007578C9" w:rsidRDefault="00A75118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2"/>
                          <w:szCs w:val="22"/>
                        </w:rPr>
                        <w:t>2</w:t>
                      </w: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018</w:t>
                      </w:r>
                    </w:p>
                    <w:p w:rsidR="009D0622" w:rsidRPr="00A75118" w:rsidRDefault="0057548C" w:rsidP="007578C9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F492F" wp14:editId="40E9436E">
                <wp:simplePos x="0" y="0"/>
                <wp:positionH relativeFrom="column">
                  <wp:posOffset>1757680</wp:posOffset>
                </wp:positionH>
                <wp:positionV relativeFrom="paragraph">
                  <wp:posOffset>6838950</wp:posOffset>
                </wp:positionV>
                <wp:extent cx="4872990" cy="9525"/>
                <wp:effectExtent l="0" t="0" r="22860" b="28575"/>
                <wp:wrapThrough wrapText="bothSides">
                  <wp:wrapPolygon edited="0">
                    <wp:start x="0" y="0"/>
                    <wp:lineTo x="0" y="43200"/>
                    <wp:lineTo x="21617" y="43200"/>
                    <wp:lineTo x="21617" y="0"/>
                    <wp:lineTo x="0" y="0"/>
                  </wp:wrapPolygon>
                </wp:wrapThrough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2990" cy="95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EE37F" id="Connecteur droit 13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538.5pt" to="522.1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" strokecolor="#677c8d" strokeweight=".5pt">
                <v:stroke dashstyle="dash"/>
                <w10:wrap type="through"/>
              </v:lin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DBB21" wp14:editId="4FCC9D84">
                <wp:simplePos x="0" y="0"/>
                <wp:positionH relativeFrom="column">
                  <wp:posOffset>4181475</wp:posOffset>
                </wp:positionH>
                <wp:positionV relativeFrom="paragraph">
                  <wp:posOffset>6913880</wp:posOffset>
                </wp:positionV>
                <wp:extent cx="23495" cy="704850"/>
                <wp:effectExtent l="0" t="0" r="33655" b="19050"/>
                <wp:wrapThrough wrapText="bothSides">
                  <wp:wrapPolygon edited="0">
                    <wp:start x="0" y="0"/>
                    <wp:lineTo x="0" y="21600"/>
                    <wp:lineTo x="35027" y="21600"/>
                    <wp:lineTo x="35027" y="0"/>
                    <wp:lineTo x="0" y="0"/>
                  </wp:wrapPolygon>
                </wp:wrapThrough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" cy="7048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B8AC7" id="Connecteur droit 14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544.4pt" to="331.1pt,5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" strokecolor="#677c8d" strokeweight=".5pt">
                <v:stroke dashstyle="dash"/>
                <w10:wrap type="through"/>
              </v:lin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E5B0E58" wp14:editId="59AE58FA">
                <wp:simplePos x="0" y="0"/>
                <wp:positionH relativeFrom="column">
                  <wp:posOffset>4310380</wp:posOffset>
                </wp:positionH>
                <wp:positionV relativeFrom="paragraph">
                  <wp:posOffset>6781165</wp:posOffset>
                </wp:positionV>
                <wp:extent cx="1816100" cy="8763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18" w:rsidRPr="00A75118" w:rsidRDefault="00A75118" w:rsidP="00BC6E1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54" type="#_x0000_t202" style="position:absolute;margin-left:339.4pt;margin-top:533.95pt;width:143pt;height:69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" filled="f" stroked="f">
                <v:textbox>
                  <w:txbxContent>
                    <w:p w:rsidR="00A75118" w:rsidRPr="00A75118" w:rsidRDefault="00A75118" w:rsidP="00BC6E16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4851146" wp14:editId="287E749E">
                <wp:simplePos x="0" y="0"/>
                <wp:positionH relativeFrom="column">
                  <wp:posOffset>2176780</wp:posOffset>
                </wp:positionH>
                <wp:positionV relativeFrom="paragraph">
                  <wp:posOffset>6876415</wp:posOffset>
                </wp:positionV>
                <wp:extent cx="1790700" cy="828675"/>
                <wp:effectExtent l="0" t="0" r="0" b="9525"/>
                <wp:wrapSquare wrapText="bothSides"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4B36A9" w:rsidRDefault="009D0622" w:rsidP="008C2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1146" id="Zone de texte 102" o:spid="_x0000_s1055" type="#_x0000_t202" style="position:absolute;margin-left:171.4pt;margin-top:541.45pt;width:141pt;height:65.2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" filled="f" stroked="f">
                <v:textbox>
                  <w:txbxContent>
                    <w:p w:rsidR="009D0622" w:rsidRPr="004B36A9" w:rsidRDefault="009D0622" w:rsidP="008C2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AE46A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5CF388" wp14:editId="26F76FAA">
                <wp:simplePos x="0" y="0"/>
                <wp:positionH relativeFrom="column">
                  <wp:posOffset>1967230</wp:posOffset>
                </wp:positionH>
                <wp:positionV relativeFrom="paragraph">
                  <wp:posOffset>1028065</wp:posOffset>
                </wp:positionV>
                <wp:extent cx="647700" cy="409575"/>
                <wp:effectExtent l="0" t="0" r="0" b="9525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E46A6" w:rsidRPr="007578C9" w:rsidRDefault="00AE46A6" w:rsidP="00AE46A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1990 1991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F388" id="Zone de texte 10" o:spid="_x0000_s1056" type="#_x0000_t202" style="position:absolute;margin-left:154.9pt;margin-top:80.95pt;width:51pt;height:32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" filled="f" stroked="f">
                <v:textbox>
                  <w:txbxContent>
                    <w:p w:rsidR="00AE46A6" w:rsidRPr="007578C9" w:rsidRDefault="00AE46A6" w:rsidP="00AE46A6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1990 1991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3E3326B" wp14:editId="10985FF7">
                <wp:simplePos x="0" y="0"/>
                <wp:positionH relativeFrom="column">
                  <wp:posOffset>2900680</wp:posOffset>
                </wp:positionH>
                <wp:positionV relativeFrom="paragraph">
                  <wp:posOffset>5050790</wp:posOffset>
                </wp:positionV>
                <wp:extent cx="3571875" cy="1447800"/>
                <wp:effectExtent l="0" t="0" r="0" b="0"/>
                <wp:wrapSquare wrapText="bothSides"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E16" w:rsidRPr="0031636C" w:rsidRDefault="00BC6E16" w:rsidP="00BA1248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636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Tech</w:t>
                            </w:r>
                            <w:r w:rsidRPr="00A75118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nicienne en Bureautique et Informatique de Gestion</w:t>
                            </w:r>
                            <w:r w:rsidRPr="0031636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AFPA de TOULOUSE</w:t>
                            </w:r>
                          </w:p>
                          <w:p w:rsidR="00BC6E16" w:rsidRPr="007578C9" w:rsidRDefault="00BC6E16" w:rsidP="007578C9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578C9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Installation, A</w:t>
                            </w:r>
                            <w:r w:rsidR="001A5E61" w:rsidRPr="007578C9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ssistance, Maintenance en micro-</w:t>
                            </w:r>
                            <w:r w:rsidRPr="007578C9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informatique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Implantation de logiciels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Formation et Assistance des utilisateurs </w:t>
                            </w:r>
                            <w:r w:rsidR="007578C9"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sur</w:t>
                            </w:r>
                            <w:r w:rsidR="00757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les</w:t>
                            </w: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logiciels bureautiques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Automatisation et réalisation d’applications spécifiques</w:t>
                            </w:r>
                          </w:p>
                          <w:p w:rsidR="009D0622" w:rsidRPr="004B36A9" w:rsidRDefault="009D0622" w:rsidP="00BA124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326B" id="Zone de texte 134" o:spid="_x0000_s1057" type="#_x0000_t202" style="position:absolute;margin-left:228.4pt;margin-top:397.7pt;width:281.25pt;height:11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" filled="f" stroked="f">
                <v:textbox>
                  <w:txbxContent>
                    <w:p w:rsidR="00BC6E16" w:rsidRPr="0031636C" w:rsidRDefault="00BC6E16" w:rsidP="00BA1248">
                      <w:pPr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31636C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Tech</w:t>
                      </w:r>
                      <w:r w:rsidRPr="00A75118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nicienne en Bureautique et Informatique de Gestion</w:t>
                      </w:r>
                      <w:r w:rsidRPr="0031636C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AFPA de TOULOUSE</w:t>
                      </w:r>
                    </w:p>
                    <w:p w:rsidR="00BC6E16" w:rsidRPr="007578C9" w:rsidRDefault="00BC6E16" w:rsidP="007578C9">
                      <w:pPr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7578C9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Installation, A</w:t>
                      </w:r>
                      <w:r w:rsidR="001A5E61" w:rsidRPr="007578C9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ssistance, Maintenance en micro-</w:t>
                      </w:r>
                      <w:r w:rsidRPr="007578C9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informatique</w:t>
                      </w:r>
                    </w:p>
                    <w:p w:rsidR="00BC6E16" w:rsidRPr="00A75118" w:rsidRDefault="00BC6E16" w:rsidP="00BA1248">
                      <w:pPr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Implantation de logiciels</w:t>
                      </w:r>
                    </w:p>
                    <w:p w:rsidR="00BC6E16" w:rsidRPr="00A75118" w:rsidRDefault="00BC6E16" w:rsidP="00BA124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Formation et Assistance des utilisateurs </w:t>
                      </w:r>
                      <w:r w:rsidR="007578C9"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>sur</w:t>
                      </w:r>
                      <w:r w:rsidR="007578C9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les</w:t>
                      </w: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logiciels bureautiques</w:t>
                      </w:r>
                    </w:p>
                    <w:p w:rsidR="00BC6E16" w:rsidRPr="00A75118" w:rsidRDefault="00BC6E16" w:rsidP="00BA124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>Automatisation et réalisation d’applications spécifiques</w:t>
                      </w:r>
                    </w:p>
                    <w:p w:rsidR="009D0622" w:rsidRPr="004B36A9" w:rsidRDefault="009D0622" w:rsidP="00BA1248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1BFC55" wp14:editId="25AC14A2">
                <wp:simplePos x="0" y="0"/>
                <wp:positionH relativeFrom="column">
                  <wp:posOffset>2948305</wp:posOffset>
                </wp:positionH>
                <wp:positionV relativeFrom="paragraph">
                  <wp:posOffset>6498590</wp:posOffset>
                </wp:positionV>
                <wp:extent cx="3364865" cy="36195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D5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Baccalauréat série ‘B’ économie</w:t>
                            </w:r>
                          </w:p>
                          <w:p w:rsidR="008801D5" w:rsidRPr="00BC6E16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b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</w:p>
                          <w:p w:rsidR="008801D5" w:rsidRPr="00A75118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FC55" id="Zone de texte 3" o:spid="_x0000_s1058" type="#_x0000_t202" style="position:absolute;margin-left:232.15pt;margin-top:511.7pt;width:264.95pt;height:28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" filled="f" stroked="f">
                <v:textbox>
                  <w:txbxContent>
                    <w:p w:rsidR="008801D5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Baccalauréat série ‘B’ économie</w:t>
                      </w:r>
                    </w:p>
                    <w:p w:rsidR="008801D5" w:rsidRPr="00BC6E16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b/>
                          <w:iCs/>
                          <w:caps/>
                          <w:sz w:val="22"/>
                          <w:szCs w:val="22"/>
                        </w:rPr>
                      </w:pPr>
                    </w:p>
                    <w:p w:rsidR="008801D5" w:rsidRPr="00A75118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5E61" w:rsidRPr="0068301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7C19BA6" wp14:editId="297CF092">
                <wp:simplePos x="0" y="0"/>
                <wp:positionH relativeFrom="column">
                  <wp:posOffset>3053080</wp:posOffset>
                </wp:positionH>
                <wp:positionV relativeFrom="paragraph">
                  <wp:posOffset>3038475</wp:posOffset>
                </wp:positionV>
                <wp:extent cx="2781300" cy="266700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83017" w:rsidRPr="007578C9" w:rsidRDefault="003E750B" w:rsidP="001A5E6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-284" w:hanging="425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78C9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FORMATION</w:t>
                            </w:r>
                            <w:r w:rsidR="001A5E61" w:rsidRPr="007578C9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22586A" w:rsidRPr="007578C9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636C" w:rsidRPr="007578C9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75260" cy="175260"/>
                                  <wp:effectExtent l="0" t="0" r="0" b="0"/>
                                  <wp:docPr id="24" name="Graphique 24" descr="Livr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Books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9BA6" id="Zone de texte 17" o:spid="_x0000_s1059" type="#_x0000_t202" style="position:absolute;margin-left:240.4pt;margin-top:239.25pt;width:219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" filled="f" stroked="f">
                <v:textbox>
                  <w:txbxContent>
                    <w:p w:rsidR="00683017" w:rsidRPr="007578C9" w:rsidRDefault="003E750B" w:rsidP="001A5E61">
                      <w:pPr>
                        <w:pStyle w:val="Textedebulles"/>
                        <w:tabs>
                          <w:tab w:val="left" w:pos="850"/>
                        </w:tabs>
                        <w:ind w:left="-284" w:hanging="425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578C9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FORMATION</w:t>
                      </w:r>
                      <w:r w:rsidR="001A5E61" w:rsidRPr="007578C9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22586A" w:rsidRPr="007578C9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1636C" w:rsidRPr="007578C9">
                        <w:rPr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75260" cy="175260"/>
                            <wp:effectExtent l="0" t="0" r="0" b="0"/>
                            <wp:docPr id="24" name="Graphique 24" descr="Livr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Books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248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E7336" wp14:editId="0FA6B4B7">
                <wp:simplePos x="0" y="0"/>
                <wp:positionH relativeFrom="column">
                  <wp:posOffset>2990850</wp:posOffset>
                </wp:positionH>
                <wp:positionV relativeFrom="paragraph">
                  <wp:posOffset>3352165</wp:posOffset>
                </wp:positionV>
                <wp:extent cx="3294380" cy="9525"/>
                <wp:effectExtent l="0" t="0" r="20320" b="28575"/>
                <wp:wrapThrough wrapText="bothSides">
                  <wp:wrapPolygon edited="0">
                    <wp:start x="0" y="0"/>
                    <wp:lineTo x="0" y="43200"/>
                    <wp:lineTo x="21608" y="43200"/>
                    <wp:lineTo x="21608" y="0"/>
                    <wp:lineTo x="0" y="0"/>
                  </wp:wrapPolygon>
                </wp:wrapThrough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438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8A9A7" id="Connecteur droit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63.95pt" to="494.9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" strokecolor="#3494ba [3204]" strokeweight="1pt">
                <w10:wrap type="through"/>
              </v:line>
            </w:pict>
          </mc:Fallback>
        </mc:AlternateContent>
      </w:r>
      <w:r w:rsidR="0072079A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267915" wp14:editId="2B670AC0">
                <wp:simplePos x="0" y="0"/>
                <wp:positionH relativeFrom="column">
                  <wp:posOffset>81280</wp:posOffset>
                </wp:positionH>
                <wp:positionV relativeFrom="paragraph">
                  <wp:posOffset>2282190</wp:posOffset>
                </wp:positionV>
                <wp:extent cx="1499870" cy="530225"/>
                <wp:effectExtent l="0" t="0" r="0" b="3175"/>
                <wp:wrapThrough wrapText="bothSides">
                  <wp:wrapPolygon edited="0">
                    <wp:start x="549" y="0"/>
                    <wp:lineTo x="549" y="20953"/>
                    <wp:lineTo x="20576" y="20953"/>
                    <wp:lineTo x="20576" y="0"/>
                    <wp:lineTo x="549" y="0"/>
                  </wp:wrapPolygon>
                </wp:wrapThrough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6A3B80" w:rsidRDefault="009D0622" w:rsidP="0072079A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7915" id="Zone de texte 151" o:spid="_x0000_s1060" type="#_x0000_t202" style="position:absolute;margin-left:6.4pt;margin-top:179.7pt;width:118.1pt;height:4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" filled="f" stroked="f">
                <v:textbox>
                  <w:txbxContent>
                    <w:p w:rsidR="009D0622" w:rsidRPr="006A3B80" w:rsidRDefault="009D0622" w:rsidP="0072079A">
                      <w:pPr>
                        <w:pStyle w:val="Textedebulles"/>
                        <w:rPr>
                          <w:rFonts w:ascii="Times New Roman" w:hAnsi="Times New Roman" w:cs="Times New Roman"/>
                          <w:bCs/>
                          <w:iCs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F7C19" w:rsidRPr="003F5416" w:rsidSect="003E750B">
      <w:headerReference w:type="default" r:id="rId15"/>
      <w:type w:val="continuous"/>
      <w:pgSz w:w="11900" w:h="16840"/>
      <w:pgMar w:top="1417" w:right="56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054" w:rsidRDefault="005A3054" w:rsidP="00B44050">
      <w:r>
        <w:separator/>
      </w:r>
    </w:p>
  </w:endnote>
  <w:endnote w:type="continuationSeparator" w:id="0">
    <w:p w:rsidR="005A3054" w:rsidRDefault="005A3054" w:rsidP="00B4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054" w:rsidRDefault="005A3054" w:rsidP="00B44050">
      <w:r>
        <w:separator/>
      </w:r>
    </w:p>
  </w:footnote>
  <w:footnote w:type="continuationSeparator" w:id="0">
    <w:p w:rsidR="005A3054" w:rsidRDefault="005A3054" w:rsidP="00B44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0FF" w:rsidRPr="00123925" w:rsidRDefault="008A79E2" w:rsidP="003E750B">
    <w:pPr>
      <w:pStyle w:val="En-tte"/>
      <w:tabs>
        <w:tab w:val="clear" w:pos="4536"/>
        <w:tab w:val="clear" w:pos="9072"/>
        <w:tab w:val="center" w:pos="5387"/>
        <w:tab w:val="right" w:pos="9214"/>
      </w:tabs>
      <w:ind w:left="851" w:right="-170"/>
      <w:jc w:val="right"/>
      <w:rPr>
        <w:b/>
        <w:color w:val="002060"/>
        <w:sz w:val="40"/>
        <w:szCs w:val="40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props3d w14:extrusionH="0" w14:contourW="0" w14:prstMaterial="matte"/>
      </w:rPr>
    </w:pPr>
    <w:r>
      <w:rPr>
        <w:b/>
        <w:noProof/>
        <w:color w:val="002060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1862455</wp:posOffset>
              </wp:positionH>
              <wp:positionV relativeFrom="paragraph">
                <wp:posOffset>-449580</wp:posOffset>
              </wp:positionV>
              <wp:extent cx="4914900" cy="295275"/>
              <wp:effectExtent l="0" t="0" r="19050" b="2857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2952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4A312" id="Rectangle 15" o:spid="_x0000_s1026" style="position:absolute;margin-left:146.65pt;margin-top:-35.4pt;width:387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" fillcolor="#00b0f0" strokecolor="#6ab6d5 [2260]" strokeweight=".5pt"/>
          </w:pict>
        </mc:Fallback>
      </mc:AlternateContent>
    </w:r>
    <w:r w:rsidR="003F5416" w:rsidRPr="00123925">
      <w:rPr>
        <w:b/>
        <w:color w:val="002060"/>
        <w:sz w:val="40"/>
        <w:szCs w:val="40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props3d w14:extrusionH="0" w14:contourW="0" w14:prstMaterial="matte"/>
      </w:rPr>
      <w:t>Concepteur Développeur Informatique</w:t>
    </w:r>
  </w:p>
  <w:p w:rsidR="003E750B" w:rsidRPr="003E750B" w:rsidRDefault="003E750B" w:rsidP="003E750B">
    <w:pPr>
      <w:pStyle w:val="En-tte"/>
      <w:tabs>
        <w:tab w:val="clear" w:pos="4536"/>
        <w:tab w:val="clear" w:pos="9072"/>
        <w:tab w:val="center" w:pos="5387"/>
        <w:tab w:val="right" w:pos="9214"/>
      </w:tabs>
      <w:ind w:left="851" w:right="-170"/>
      <w:jc w:val="right"/>
      <w:rPr>
        <w:b/>
        <w:color w:val="00206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111A1"/>
    <w:multiLevelType w:val="hybridMultilevel"/>
    <w:tmpl w:val="BF4A0D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92A6E"/>
    <w:multiLevelType w:val="hybridMultilevel"/>
    <w:tmpl w:val="094C2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3B91"/>
    <w:multiLevelType w:val="hybridMultilevel"/>
    <w:tmpl w:val="B2A84E42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"/>
  </w:num>
  <w:num w:numId="3">
    <w:abstractNumId w:val="21"/>
  </w:num>
  <w:num w:numId="4">
    <w:abstractNumId w:val="10"/>
  </w:num>
  <w:num w:numId="5">
    <w:abstractNumId w:val="19"/>
  </w:num>
  <w:num w:numId="6">
    <w:abstractNumId w:val="2"/>
  </w:num>
  <w:num w:numId="7">
    <w:abstractNumId w:val="6"/>
  </w:num>
  <w:num w:numId="8">
    <w:abstractNumId w:val="15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6"/>
  </w:num>
  <w:num w:numId="15">
    <w:abstractNumId w:val="14"/>
  </w:num>
  <w:num w:numId="16">
    <w:abstractNumId w:val="12"/>
  </w:num>
  <w:num w:numId="17">
    <w:abstractNumId w:val="1"/>
  </w:num>
  <w:num w:numId="18">
    <w:abstractNumId w:val="8"/>
  </w:num>
  <w:num w:numId="19">
    <w:abstractNumId w:val="32"/>
  </w:num>
  <w:num w:numId="20">
    <w:abstractNumId w:val="23"/>
  </w:num>
  <w:num w:numId="21">
    <w:abstractNumId w:val="26"/>
  </w:num>
  <w:num w:numId="22">
    <w:abstractNumId w:val="17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5"/>
  </w:num>
  <w:num w:numId="28">
    <w:abstractNumId w:val="0"/>
  </w:num>
  <w:num w:numId="29">
    <w:abstractNumId w:val="27"/>
  </w:num>
  <w:num w:numId="30">
    <w:abstractNumId w:val="11"/>
  </w:num>
  <w:num w:numId="31">
    <w:abstractNumId w:val="13"/>
  </w:num>
  <w:num w:numId="32">
    <w:abstractNumId w:val="16"/>
  </w:num>
  <w:num w:numId="33">
    <w:abstractNumId w:val="33"/>
  </w:num>
  <w:num w:numId="34">
    <w:abstractNumId w:val="9"/>
  </w:num>
  <w:num w:numId="35">
    <w:abstractNumId w:val="7"/>
  </w:num>
  <w:num w:numId="36">
    <w:abstractNumId w:val="2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abbced,#e6ebfa,#96aaea,#97d5e9,#b4add3,#a6dae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4D25"/>
    <w:rsid w:val="000151E4"/>
    <w:rsid w:val="00055532"/>
    <w:rsid w:val="00073691"/>
    <w:rsid w:val="000B685D"/>
    <w:rsid w:val="000E1A2C"/>
    <w:rsid w:val="000F4AE6"/>
    <w:rsid w:val="000F4FD5"/>
    <w:rsid w:val="00123925"/>
    <w:rsid w:val="001A5E61"/>
    <w:rsid w:val="001B55A0"/>
    <w:rsid w:val="001C3C39"/>
    <w:rsid w:val="001E296C"/>
    <w:rsid w:val="0022586A"/>
    <w:rsid w:val="002303A4"/>
    <w:rsid w:val="00231274"/>
    <w:rsid w:val="00260D98"/>
    <w:rsid w:val="00280522"/>
    <w:rsid w:val="002A67DF"/>
    <w:rsid w:val="002B1AEB"/>
    <w:rsid w:val="002F52B7"/>
    <w:rsid w:val="0030497C"/>
    <w:rsid w:val="0031636C"/>
    <w:rsid w:val="0033389F"/>
    <w:rsid w:val="00353BF0"/>
    <w:rsid w:val="003D445D"/>
    <w:rsid w:val="003D4D25"/>
    <w:rsid w:val="003E750B"/>
    <w:rsid w:val="003F5416"/>
    <w:rsid w:val="00404BA9"/>
    <w:rsid w:val="004051DB"/>
    <w:rsid w:val="004228E2"/>
    <w:rsid w:val="0043288E"/>
    <w:rsid w:val="00446CB6"/>
    <w:rsid w:val="0045407D"/>
    <w:rsid w:val="0045704D"/>
    <w:rsid w:val="004A4458"/>
    <w:rsid w:val="004A77F6"/>
    <w:rsid w:val="004B36A9"/>
    <w:rsid w:val="004B60AA"/>
    <w:rsid w:val="004C699A"/>
    <w:rsid w:val="004D1586"/>
    <w:rsid w:val="00503E77"/>
    <w:rsid w:val="00533C46"/>
    <w:rsid w:val="00552B31"/>
    <w:rsid w:val="00555BBC"/>
    <w:rsid w:val="0057548C"/>
    <w:rsid w:val="005A2199"/>
    <w:rsid w:val="005A3054"/>
    <w:rsid w:val="005C2053"/>
    <w:rsid w:val="006022BC"/>
    <w:rsid w:val="006034ED"/>
    <w:rsid w:val="00683017"/>
    <w:rsid w:val="006A3B80"/>
    <w:rsid w:val="006E5CFA"/>
    <w:rsid w:val="0072079A"/>
    <w:rsid w:val="0075570E"/>
    <w:rsid w:val="007578C9"/>
    <w:rsid w:val="007578F7"/>
    <w:rsid w:val="00795C25"/>
    <w:rsid w:val="007A3C07"/>
    <w:rsid w:val="008131F3"/>
    <w:rsid w:val="00834EE7"/>
    <w:rsid w:val="008424FA"/>
    <w:rsid w:val="00844101"/>
    <w:rsid w:val="008801D5"/>
    <w:rsid w:val="00884978"/>
    <w:rsid w:val="008A79E2"/>
    <w:rsid w:val="008C220B"/>
    <w:rsid w:val="00945931"/>
    <w:rsid w:val="009D0622"/>
    <w:rsid w:val="009D3E05"/>
    <w:rsid w:val="009E241B"/>
    <w:rsid w:val="00A1364A"/>
    <w:rsid w:val="00A37D0D"/>
    <w:rsid w:val="00A52E20"/>
    <w:rsid w:val="00A75118"/>
    <w:rsid w:val="00A90A40"/>
    <w:rsid w:val="00AA6C16"/>
    <w:rsid w:val="00AE46A6"/>
    <w:rsid w:val="00AF7C19"/>
    <w:rsid w:val="00B05499"/>
    <w:rsid w:val="00B27BD9"/>
    <w:rsid w:val="00B303E7"/>
    <w:rsid w:val="00B44050"/>
    <w:rsid w:val="00B47022"/>
    <w:rsid w:val="00B47690"/>
    <w:rsid w:val="00BA1248"/>
    <w:rsid w:val="00BC50FF"/>
    <w:rsid w:val="00BC5ADF"/>
    <w:rsid w:val="00BC6E16"/>
    <w:rsid w:val="00BE5C04"/>
    <w:rsid w:val="00C176C4"/>
    <w:rsid w:val="00C207C9"/>
    <w:rsid w:val="00C233EA"/>
    <w:rsid w:val="00C25B40"/>
    <w:rsid w:val="00C3606B"/>
    <w:rsid w:val="00CE06E8"/>
    <w:rsid w:val="00CF3E0A"/>
    <w:rsid w:val="00D0539D"/>
    <w:rsid w:val="00D363BB"/>
    <w:rsid w:val="00D45527"/>
    <w:rsid w:val="00D8598A"/>
    <w:rsid w:val="00D873DD"/>
    <w:rsid w:val="00DB0425"/>
    <w:rsid w:val="00DC5877"/>
    <w:rsid w:val="00DF2E9D"/>
    <w:rsid w:val="00E006A4"/>
    <w:rsid w:val="00E5739C"/>
    <w:rsid w:val="00E76932"/>
    <w:rsid w:val="00EA2A0E"/>
    <w:rsid w:val="00F22948"/>
    <w:rsid w:val="00F520BE"/>
    <w:rsid w:val="00F52B97"/>
    <w:rsid w:val="00F53814"/>
    <w:rsid w:val="00F54381"/>
    <w:rsid w:val="00F72BAF"/>
    <w:rsid w:val="00F93E26"/>
    <w:rsid w:val="00FC5612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abbced,#e6ebfa,#96aaea,#97d5e9,#b4add3,#a6dae4"/>
    </o:shapedefaults>
    <o:shapelayout v:ext="edit">
      <o:idmap v:ext="edit" data="1"/>
    </o:shapelayout>
  </w:shapeDefaults>
  <w:decimalSymbol w:val=","/>
  <w:listSeparator w:val=";"/>
  <w14:docId w14:val="464D3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6B9F25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9F6715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agraphedeliste">
    <w:name w:val="List Paragraph"/>
    <w:basedOn w:val="Normal"/>
    <w:uiPriority w:val="34"/>
    <w:qFormat/>
    <w:rsid w:val="003F54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40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4050"/>
  </w:style>
  <w:style w:type="paragraph" w:styleId="Pieddepage">
    <w:name w:val="footer"/>
    <w:basedOn w:val="Normal"/>
    <w:link w:val="PieddepageCar"/>
    <w:uiPriority w:val="99"/>
    <w:unhideWhenUsed/>
    <w:rsid w:val="00B440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4050"/>
  </w:style>
  <w:style w:type="paragraph" w:styleId="NormalWeb">
    <w:name w:val="Normal (Web)"/>
    <w:basedOn w:val="Normal"/>
    <w:uiPriority w:val="99"/>
    <w:semiHidden/>
    <w:unhideWhenUsed/>
    <w:rsid w:val="00AE46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OVAN\AppData\Roaming\Microsoft\Templates\CV%20cr&#233;atif%20(design%20vertic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e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F641E-954B-46B4-AA82-3194B8597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0C071-DB88-4B88-AAEE-D2F84261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créatif (design vertical).dotx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créatif (design vertical)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créatif (design vertical)</dc:title>
  <dc:subject/>
  <dc:creator/>
  <cp:keywords/>
  <dc:description/>
  <cp:lastModifiedBy/>
  <cp:revision>1</cp:revision>
  <dcterms:created xsi:type="dcterms:W3CDTF">2018-06-09T12:54:00Z</dcterms:created>
  <dcterms:modified xsi:type="dcterms:W3CDTF">2018-06-09T13:27:00Z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TC043158539991</vt:lpwstr>
  </property>
</Properties>
</file>